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3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6B3507" w14:paraId="392C9226" w14:textId="77777777" w:rsidTr="00FB4C01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3845E73" w14:textId="3A546614" w:rsidR="007A0F44" w:rsidRPr="00202475" w:rsidRDefault="00CE6D0F" w:rsidP="00FB4C01">
            <w:pPr>
              <w:pStyle w:val="Title"/>
              <w:rPr>
                <w:sz w:val="80"/>
                <w:szCs w:val="80"/>
              </w:rPr>
            </w:pPr>
            <w:r w:rsidRPr="00202475">
              <w:rPr>
                <w:sz w:val="80"/>
                <w:szCs w:val="80"/>
              </w:rPr>
              <w:t>kelveen raj</w:t>
            </w:r>
            <w:r w:rsidR="00FB4C01" w:rsidRPr="00202475">
              <w:rPr>
                <w:sz w:val="80"/>
                <w:szCs w:val="80"/>
              </w:rPr>
              <w:t xml:space="preserve"> 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691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0"/>
            </w:tblGrid>
            <w:tr w:rsidR="00202475" w:rsidRPr="006B3507" w14:paraId="7B6AD4BA" w14:textId="77777777" w:rsidTr="00871C83">
              <w:trPr>
                <w:trHeight w:hRule="exact" w:val="1944"/>
              </w:trPr>
              <w:tc>
                <w:tcPr>
                  <w:tcW w:w="3744" w:type="dxa"/>
                  <w:tcMar>
                    <w:left w:w="144" w:type="dxa"/>
                  </w:tcMar>
                  <w:vAlign w:val="bottom"/>
                </w:tcPr>
                <w:p w14:paraId="687321F8" w14:textId="42D42043" w:rsidR="00202475" w:rsidRPr="006B3507" w:rsidRDefault="00082360" w:rsidP="00E812C8">
                  <w:pPr>
                    <w:pStyle w:val="ContactInfo"/>
                    <w:framePr w:hSpace="180" w:wrap="around" w:vAnchor="page" w:hAnchor="margin" w:y="539"/>
                  </w:pPr>
                  <w:sdt>
                    <w:sdtPr>
                      <w:alias w:val="Enter address:"/>
                      <w:tag w:val="Enter address:"/>
                      <w:id w:val="-989020281"/>
                      <w:placeholder>
                        <w:docPart w:val="E5F8AFAEABDD4A93A0CB5610E79986F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202475" w:rsidRPr="006B3507">
                        <w:t>Petaling</w:t>
                      </w:r>
                      <w:proofErr w:type="spellEnd"/>
                      <w:r w:rsidR="00202475" w:rsidRPr="006B3507">
                        <w:t xml:space="preserve"> Jaya, Selangor</w:t>
                      </w:r>
                    </w:sdtContent>
                  </w:sdt>
                  <w:r w:rsidR="00202475" w:rsidRPr="006B3507">
                    <w:t xml:space="preserve">  </w:t>
                  </w:r>
                  <w:r w:rsidR="00202475" w:rsidRPr="006B350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6FDB15" wp14:editId="7A3483AD">
                            <wp:extent cx="118872" cy="118872"/>
                            <wp:effectExtent l="0" t="0" r="0" b="0"/>
                            <wp:docPr id="54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54C0E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23EB231A" w14:textId="77777777" w:rsidR="00202475" w:rsidRPr="006B3507" w:rsidRDefault="00082360" w:rsidP="00E812C8">
                  <w:pPr>
                    <w:pStyle w:val="ContactInfo"/>
                    <w:framePr w:hSpace="180" w:wrap="around" w:vAnchor="page" w:hAnchor="margin" w:y="539"/>
                  </w:pPr>
                  <w:sdt>
                    <w:sdtPr>
                      <w:alias w:val="Enter phone:"/>
                      <w:tag w:val="Enter phone:"/>
                      <w:id w:val="381135673"/>
                      <w:placeholder>
                        <w:docPart w:val="0E978DD57C504212A003024B4EF2BAF3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02475" w:rsidRPr="006B3507">
                        <w:t>011-51988618</w:t>
                      </w:r>
                    </w:sdtContent>
                  </w:sdt>
                  <w:r w:rsidR="00202475" w:rsidRPr="006B3507">
                    <w:t xml:space="preserve">  </w:t>
                  </w:r>
                  <w:r w:rsidR="00202475" w:rsidRPr="006B350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BAC75E3" wp14:editId="323370FD">
                            <wp:extent cx="109728" cy="109728"/>
                            <wp:effectExtent l="0" t="0" r="5080" b="5080"/>
                            <wp:docPr id="55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3380A6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0EAE6787" w14:textId="77777777" w:rsidR="00202475" w:rsidRPr="006B3507" w:rsidRDefault="00082360" w:rsidP="00E812C8">
                  <w:pPr>
                    <w:pStyle w:val="ContactInfo"/>
                    <w:framePr w:hSpace="180" w:wrap="around" w:vAnchor="page" w:hAnchor="margin" w:y="539"/>
                  </w:pPr>
                  <w:sdt>
                    <w:sdtPr>
                      <w:alias w:val="Enter email:"/>
                      <w:tag w:val="Enter email:"/>
                      <w:id w:val="479813182"/>
                      <w:placeholder>
                        <w:docPart w:val="2030F727A0694D918A3305107A3DB7A7"/>
                      </w:placeholder>
                      <w:dataBinding w:prefixMappings="xmlns:ns0='http://schemas.microsoft.com/office/2006/coverPageProps' " w:xpath="/ns0:CoverPageProperties[1]/ns0:CompanyEmail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02475" w:rsidRPr="006B3507">
                        <w:t>kelveenrajv@gmail.com</w:t>
                      </w:r>
                    </w:sdtContent>
                  </w:sdt>
                  <w:r w:rsidR="00202475" w:rsidRPr="006B3507">
                    <w:t xml:space="preserve">  </w:t>
                  </w:r>
                  <w:r w:rsidR="00202475" w:rsidRPr="006B350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A82667C" wp14:editId="77A2954F">
                            <wp:extent cx="137160" cy="91440"/>
                            <wp:effectExtent l="0" t="0" r="0" b="3810"/>
                            <wp:docPr id="56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6A4FC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53C659AB" w14:textId="77777777" w:rsidR="00202475" w:rsidRPr="006B3507" w:rsidRDefault="00082360" w:rsidP="00E812C8">
                  <w:pPr>
                    <w:pStyle w:val="ContactInfo"/>
                    <w:framePr w:hSpace="180" w:wrap="around" w:vAnchor="page" w:hAnchor="margin" w:y="539"/>
                  </w:pPr>
                  <w:sdt>
                    <w:sdtPr>
                      <w:alias w:val="Enter LinkedIn profile:"/>
                      <w:tag w:val="Enter LinkedIn profile:"/>
                      <w:id w:val="-1253892234"/>
                      <w:placeholder>
                        <w:docPart w:val="68630A802ED84F9DB9EE1C295DCAF088"/>
                      </w:placeholder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02475" w:rsidRPr="006B3507">
                        <w:t>www.linkedin.com/in/kelveenraj</w:t>
                      </w:r>
                    </w:sdtContent>
                  </w:sdt>
                  <w:r w:rsidR="00202475" w:rsidRPr="006B3507">
                    <w:t xml:space="preserve">  </w:t>
                  </w:r>
                  <w:r w:rsidR="00202475" w:rsidRPr="006B3507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346F80D" wp14:editId="44A6EA68">
                            <wp:extent cx="109728" cy="109728"/>
                            <wp:effectExtent l="0" t="0" r="5080" b="5080"/>
                            <wp:docPr id="57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290BD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="00202475" w:rsidRPr="006B3507">
                    <w:t xml:space="preserve">  </w:t>
                  </w:r>
                </w:p>
              </w:tc>
            </w:tr>
          </w:tbl>
          <w:p w14:paraId="2C79011D" w14:textId="29845432" w:rsidR="007A0F44" w:rsidRPr="006B3507" w:rsidRDefault="007A0F44" w:rsidP="00167776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A36A020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DEF82C2" w14:textId="77777777" w:rsidR="000E24AC" w:rsidRPr="009C6F15" w:rsidRDefault="00075B13" w:rsidP="00202475">
            <w:pPr>
              <w:pStyle w:val="Icons"/>
              <w:spacing w:line="276" w:lineRule="auto"/>
              <w:rPr>
                <w:sz w:val="28"/>
                <w:szCs w:val="28"/>
              </w:rPr>
            </w:pPr>
            <w:r w:rsidRPr="009C6F1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2B74957C" wp14:editId="32976E5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8EADB7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8784D34" w14:textId="77777777" w:rsidR="000E24AC" w:rsidRPr="009C6F15" w:rsidRDefault="00082360" w:rsidP="00202475">
            <w:pPr>
              <w:pStyle w:val="Heading1"/>
              <w:spacing w:line="276" w:lineRule="auto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Objective:"/>
                <w:tag w:val="Objective:"/>
                <w:id w:val="-376709012"/>
                <w:placeholder>
                  <w:docPart w:val="1EB6060488524B71BBCF23E54AFF0AE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C57E8B">
                  <w:rPr>
                    <w:b/>
                    <w:sz w:val="28"/>
                    <w:szCs w:val="28"/>
                  </w:rPr>
                  <w:t>Objective</w:t>
                </w:r>
              </w:sdtContent>
            </w:sdt>
          </w:p>
        </w:tc>
      </w:tr>
    </w:tbl>
    <w:p w14:paraId="4CA9DC77" w14:textId="4BF1BB5B" w:rsidR="00A77B4D" w:rsidRPr="009C6F15" w:rsidRDefault="00FB4C01" w:rsidP="00202475">
      <w:pPr>
        <w:spacing w:line="276" w:lineRule="auto"/>
        <w:rPr>
          <w:sz w:val="20"/>
          <w:szCs w:val="20"/>
        </w:rPr>
      </w:pPr>
      <w:r w:rsidRPr="009C6F15">
        <w:rPr>
          <w:sz w:val="20"/>
          <w:szCs w:val="20"/>
        </w:rPr>
        <w:t xml:space="preserve">To obtain an internship </w:t>
      </w:r>
      <w:r w:rsidR="00CD69F1" w:rsidRPr="009C6F15">
        <w:rPr>
          <w:sz w:val="20"/>
          <w:szCs w:val="20"/>
        </w:rPr>
        <w:t xml:space="preserve">in which I can assist on software engineering projects using </w:t>
      </w:r>
      <w:r w:rsidR="00055659" w:rsidRPr="009C6F15">
        <w:rPr>
          <w:sz w:val="20"/>
          <w:szCs w:val="20"/>
        </w:rPr>
        <w:t xml:space="preserve">my </w:t>
      </w:r>
      <w:r w:rsidR="00CD69F1" w:rsidRPr="009C6F15">
        <w:rPr>
          <w:sz w:val="20"/>
          <w:szCs w:val="20"/>
        </w:rPr>
        <w:t>technical background, as well as organizational and leadership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15C3D2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B7BB033" w14:textId="77777777" w:rsidR="00A77B4D" w:rsidRPr="009C6F15" w:rsidRDefault="00075B13" w:rsidP="00202475">
            <w:pPr>
              <w:pStyle w:val="Icons"/>
              <w:spacing w:line="276" w:lineRule="auto"/>
              <w:rPr>
                <w:sz w:val="28"/>
                <w:szCs w:val="28"/>
              </w:rPr>
            </w:pPr>
            <w:r w:rsidRPr="009C6F15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6700312" wp14:editId="4232CE1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E8D7B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3236EBE" w14:textId="77777777" w:rsidR="00A77B4D" w:rsidRPr="009C6F15" w:rsidRDefault="00082360" w:rsidP="00202475">
            <w:pPr>
              <w:pStyle w:val="Heading1"/>
              <w:spacing w:line="276" w:lineRule="auto"/>
              <w:outlineLvl w:val="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Education:"/>
                <w:tag w:val="Education:"/>
                <w:id w:val="1586649636"/>
                <w:placeholder>
                  <w:docPart w:val="E4D9DA93BF5149E897333981B930E3A0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C57E8B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0AA3AC23" w14:textId="44E5FA74" w:rsidR="007C0E0E" w:rsidRPr="009C6F15" w:rsidRDefault="00CD69F1" w:rsidP="00B47E1E">
      <w:pPr>
        <w:pStyle w:val="Heading2"/>
        <w:rPr>
          <w:sz w:val="24"/>
          <w:szCs w:val="24"/>
        </w:rPr>
      </w:pPr>
      <w:r w:rsidRPr="009C6F15">
        <w:rPr>
          <w:sz w:val="24"/>
          <w:szCs w:val="24"/>
        </w:rPr>
        <w:t>Foundation in IT</w:t>
      </w:r>
      <w:r w:rsidR="007C0E0E" w:rsidRPr="009C6F15">
        <w:rPr>
          <w:sz w:val="24"/>
          <w:szCs w:val="24"/>
        </w:rPr>
        <w:t xml:space="preserve"> | </w:t>
      </w:r>
      <w:proofErr w:type="spellStart"/>
      <w:r w:rsidRPr="009C6F15">
        <w:rPr>
          <w:rStyle w:val="Emphasis"/>
          <w:sz w:val="24"/>
          <w:szCs w:val="24"/>
        </w:rPr>
        <w:t>LimKokWing</w:t>
      </w:r>
      <w:proofErr w:type="spellEnd"/>
      <w:r w:rsidRPr="009C6F15">
        <w:rPr>
          <w:rStyle w:val="Emphasis"/>
          <w:sz w:val="24"/>
          <w:szCs w:val="24"/>
        </w:rPr>
        <w:t xml:space="preserve"> University </w:t>
      </w:r>
    </w:p>
    <w:p w14:paraId="440F6473" w14:textId="3807270D" w:rsidR="007C0E0E" w:rsidRPr="009C6F15" w:rsidRDefault="00042B75" w:rsidP="004F199F">
      <w:pPr>
        <w:pStyle w:val="Heading3"/>
        <w:rPr>
          <w:sz w:val="22"/>
          <w:szCs w:val="22"/>
        </w:rPr>
      </w:pPr>
      <w:r w:rsidRPr="009C6F15">
        <w:rPr>
          <w:sz w:val="22"/>
          <w:szCs w:val="22"/>
        </w:rPr>
        <w:t>april 2018</w:t>
      </w:r>
      <w:r w:rsidR="007C0E0E" w:rsidRPr="009C6F15">
        <w:rPr>
          <w:sz w:val="22"/>
          <w:szCs w:val="22"/>
        </w:rPr>
        <w:t xml:space="preserve"> – </w:t>
      </w:r>
      <w:r w:rsidRPr="009C6F15">
        <w:rPr>
          <w:sz w:val="22"/>
          <w:szCs w:val="22"/>
        </w:rPr>
        <w:t>February 2019</w:t>
      </w:r>
    </w:p>
    <w:p w14:paraId="1D8D704A" w14:textId="7EB731DD" w:rsidR="000E24AC" w:rsidRPr="009C6F15" w:rsidRDefault="00A20952" w:rsidP="007850D1">
      <w:pPr>
        <w:rPr>
          <w:sz w:val="20"/>
          <w:szCs w:val="20"/>
        </w:rPr>
      </w:pPr>
      <w:r w:rsidRPr="009C6F15">
        <w:rPr>
          <w:sz w:val="20"/>
          <w:szCs w:val="20"/>
        </w:rPr>
        <w:t>CGPA 3.89</w:t>
      </w:r>
    </w:p>
    <w:p w14:paraId="5619788F" w14:textId="34E09840" w:rsidR="007C0E0E" w:rsidRPr="009C6F15" w:rsidRDefault="00393746" w:rsidP="00B47E1E">
      <w:pPr>
        <w:pStyle w:val="Heading2"/>
        <w:rPr>
          <w:sz w:val="24"/>
          <w:szCs w:val="24"/>
        </w:rPr>
      </w:pPr>
      <w:r w:rsidRPr="009C6F15">
        <w:rPr>
          <w:sz w:val="24"/>
          <w:szCs w:val="24"/>
        </w:rPr>
        <w:t>BSc</w:t>
      </w:r>
      <w:r w:rsidR="00042B75" w:rsidRPr="009C6F15">
        <w:rPr>
          <w:sz w:val="24"/>
          <w:szCs w:val="24"/>
        </w:rPr>
        <w:t xml:space="preserve"> (Hons) Software Engineering with Multimedia</w:t>
      </w:r>
      <w:r w:rsidR="007C0E0E" w:rsidRPr="009C6F15">
        <w:rPr>
          <w:sz w:val="24"/>
          <w:szCs w:val="24"/>
        </w:rPr>
        <w:t xml:space="preserve"> | </w:t>
      </w:r>
      <w:proofErr w:type="spellStart"/>
      <w:r w:rsidR="00042B75" w:rsidRPr="009C6F15">
        <w:rPr>
          <w:rStyle w:val="Emphasis"/>
          <w:sz w:val="24"/>
          <w:szCs w:val="24"/>
        </w:rPr>
        <w:t>LimKokWing</w:t>
      </w:r>
      <w:proofErr w:type="spellEnd"/>
      <w:r w:rsidR="00042B75" w:rsidRPr="009C6F15">
        <w:rPr>
          <w:rStyle w:val="Emphasis"/>
          <w:sz w:val="24"/>
          <w:szCs w:val="24"/>
        </w:rPr>
        <w:t xml:space="preserve"> University</w:t>
      </w:r>
    </w:p>
    <w:p w14:paraId="2A32F033" w14:textId="2AC252D3" w:rsidR="007C0E0E" w:rsidRPr="009C6F15" w:rsidRDefault="00042B75" w:rsidP="004F199F">
      <w:pPr>
        <w:pStyle w:val="Heading3"/>
        <w:rPr>
          <w:sz w:val="22"/>
          <w:szCs w:val="22"/>
        </w:rPr>
      </w:pPr>
      <w:r w:rsidRPr="009C6F15">
        <w:rPr>
          <w:sz w:val="22"/>
          <w:szCs w:val="22"/>
        </w:rPr>
        <w:t>March 2019</w:t>
      </w:r>
      <w:r w:rsidR="007C0E0E" w:rsidRPr="009C6F15">
        <w:rPr>
          <w:sz w:val="22"/>
          <w:szCs w:val="22"/>
        </w:rPr>
        <w:t xml:space="preserve"> – </w:t>
      </w:r>
      <w:r w:rsidR="00A20952" w:rsidRPr="009C6F15">
        <w:rPr>
          <w:sz w:val="22"/>
          <w:szCs w:val="22"/>
        </w:rPr>
        <w:t>Present</w:t>
      </w:r>
    </w:p>
    <w:p w14:paraId="2F5D1453" w14:textId="77777777" w:rsidR="00393746" w:rsidRPr="009C6F15" w:rsidRDefault="00A20952" w:rsidP="007C0E0E">
      <w:pPr>
        <w:rPr>
          <w:sz w:val="20"/>
          <w:szCs w:val="20"/>
        </w:rPr>
      </w:pPr>
      <w:r w:rsidRPr="009C6F15">
        <w:rPr>
          <w:sz w:val="20"/>
          <w:szCs w:val="20"/>
        </w:rPr>
        <w:t xml:space="preserve">Current </w:t>
      </w:r>
      <w:r w:rsidR="003B5A6E" w:rsidRPr="009C6F15">
        <w:rPr>
          <w:sz w:val="20"/>
          <w:szCs w:val="20"/>
        </w:rPr>
        <w:t>CGPA:</w:t>
      </w:r>
      <w:r w:rsidRPr="009C6F15">
        <w:rPr>
          <w:sz w:val="20"/>
          <w:szCs w:val="20"/>
        </w:rPr>
        <w:t xml:space="preserve"> 3.8</w:t>
      </w:r>
      <w:r w:rsidR="003B5A6E" w:rsidRPr="009C6F15">
        <w:rPr>
          <w:sz w:val="20"/>
          <w:szCs w:val="20"/>
        </w:rPr>
        <w:t>0</w:t>
      </w:r>
    </w:p>
    <w:p w14:paraId="1A0D1665" w14:textId="499B13FC" w:rsidR="003B5A6E" w:rsidRPr="009C6F15" w:rsidRDefault="00ED2CA8" w:rsidP="007C0E0E">
      <w:pPr>
        <w:rPr>
          <w:sz w:val="20"/>
          <w:szCs w:val="20"/>
        </w:rPr>
      </w:pPr>
      <w:r w:rsidRPr="009C6F15">
        <w:rPr>
          <w:sz w:val="20"/>
          <w:szCs w:val="20"/>
        </w:rPr>
        <w:t>Degree Expected</w:t>
      </w:r>
      <w:r w:rsidR="003B5A6E" w:rsidRPr="009C6F15">
        <w:rPr>
          <w:sz w:val="20"/>
          <w:szCs w:val="20"/>
        </w:rPr>
        <w:t xml:space="preserve"> </w:t>
      </w:r>
      <w:r w:rsidR="00393746" w:rsidRPr="009C6F15">
        <w:rPr>
          <w:sz w:val="20"/>
          <w:szCs w:val="20"/>
        </w:rPr>
        <w:t xml:space="preserve">- </w:t>
      </w:r>
      <w:r w:rsidR="003B5A6E" w:rsidRPr="009C6F15">
        <w:rPr>
          <w:sz w:val="20"/>
          <w:szCs w:val="20"/>
        </w:rPr>
        <w:t xml:space="preserve">February </w:t>
      </w:r>
      <w:r w:rsidR="00393746" w:rsidRPr="009C6F15">
        <w:rPr>
          <w:sz w:val="20"/>
          <w:szCs w:val="20"/>
        </w:rPr>
        <w:t>2022.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5BF866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F0FA88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190845" wp14:editId="055F1696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C0D95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5C806F4" w14:textId="77777777" w:rsidR="005E088C" w:rsidRPr="00565B06" w:rsidRDefault="0008236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F2517582704406EAABA031AFCD66FC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7F191F">
                  <w:rPr>
                    <w:sz w:val="28"/>
                    <w:szCs w:val="28"/>
                  </w:rPr>
                  <w:t>Experience</w:t>
                </w:r>
              </w:sdtContent>
            </w:sdt>
          </w:p>
        </w:tc>
      </w:tr>
    </w:tbl>
    <w:p w14:paraId="1F94B786" w14:textId="596B140F" w:rsidR="005E088C" w:rsidRPr="006B3507" w:rsidRDefault="00393746" w:rsidP="00B47E1E">
      <w:pPr>
        <w:pStyle w:val="Heading2"/>
        <w:rPr>
          <w:sz w:val="24"/>
          <w:szCs w:val="24"/>
        </w:rPr>
      </w:pPr>
      <w:r w:rsidRPr="006B3507">
        <w:rPr>
          <w:sz w:val="24"/>
          <w:szCs w:val="24"/>
        </w:rPr>
        <w:t>Robotics Coach</w:t>
      </w:r>
      <w:r w:rsidR="005E088C" w:rsidRPr="006B3507">
        <w:rPr>
          <w:sz w:val="24"/>
          <w:szCs w:val="24"/>
        </w:rPr>
        <w:t xml:space="preserve"> | </w:t>
      </w:r>
      <w:proofErr w:type="spellStart"/>
      <w:r w:rsidRPr="006B3507">
        <w:rPr>
          <w:rStyle w:val="Emphasis"/>
          <w:sz w:val="24"/>
          <w:szCs w:val="24"/>
        </w:rPr>
        <w:t>e@Robotclub</w:t>
      </w:r>
      <w:proofErr w:type="spellEnd"/>
      <w:r w:rsidRPr="006B3507">
        <w:rPr>
          <w:rStyle w:val="Emphasis"/>
          <w:sz w:val="24"/>
          <w:szCs w:val="24"/>
        </w:rPr>
        <w:t xml:space="preserve"> Malaysia</w:t>
      </w:r>
    </w:p>
    <w:p w14:paraId="275164CD" w14:textId="79D27FB7" w:rsidR="005E088C" w:rsidRPr="006B3507" w:rsidRDefault="00393746" w:rsidP="004F199F">
      <w:pPr>
        <w:pStyle w:val="Heading3"/>
        <w:rPr>
          <w:sz w:val="22"/>
          <w:szCs w:val="22"/>
        </w:rPr>
      </w:pPr>
      <w:r w:rsidRPr="006B3507">
        <w:rPr>
          <w:sz w:val="22"/>
          <w:szCs w:val="22"/>
        </w:rPr>
        <w:t>May 2019</w:t>
      </w:r>
      <w:r w:rsidR="005E088C" w:rsidRPr="006B3507">
        <w:rPr>
          <w:sz w:val="22"/>
          <w:szCs w:val="22"/>
        </w:rPr>
        <w:t xml:space="preserve"> – </w:t>
      </w:r>
      <w:r w:rsidRPr="006B3507">
        <w:rPr>
          <w:sz w:val="22"/>
          <w:szCs w:val="22"/>
        </w:rPr>
        <w:t>Present</w:t>
      </w:r>
    </w:p>
    <w:p w14:paraId="44D0B6D9" w14:textId="6BF82B30" w:rsidR="005E088C" w:rsidRPr="006B3507" w:rsidRDefault="00202475" w:rsidP="000F5BB6">
      <w:pPr>
        <w:rPr>
          <w:sz w:val="20"/>
          <w:szCs w:val="20"/>
        </w:rPr>
      </w:pPr>
      <w:r w:rsidRPr="006B3507">
        <w:rPr>
          <w:sz w:val="20"/>
          <w:szCs w:val="20"/>
        </w:rPr>
        <w:t xml:space="preserve">I </w:t>
      </w:r>
      <w:r w:rsidR="00121AAA">
        <w:rPr>
          <w:sz w:val="20"/>
          <w:szCs w:val="20"/>
        </w:rPr>
        <w:t>am</w:t>
      </w:r>
      <w:r w:rsidRPr="006B3507">
        <w:rPr>
          <w:sz w:val="20"/>
          <w:szCs w:val="20"/>
        </w:rPr>
        <w:t xml:space="preserve"> c</w:t>
      </w:r>
      <w:r w:rsidR="00B61466" w:rsidRPr="006B3507">
        <w:rPr>
          <w:sz w:val="20"/>
          <w:szCs w:val="20"/>
        </w:rPr>
        <w:t>oach</w:t>
      </w:r>
      <w:r w:rsidRPr="006B3507">
        <w:rPr>
          <w:sz w:val="20"/>
          <w:szCs w:val="20"/>
        </w:rPr>
        <w:t>ing</w:t>
      </w:r>
      <w:r w:rsidR="00121AAA">
        <w:rPr>
          <w:sz w:val="20"/>
          <w:szCs w:val="20"/>
        </w:rPr>
        <w:t xml:space="preserve"> a</w:t>
      </w:r>
      <w:r w:rsidR="00555636" w:rsidRPr="006B3507">
        <w:rPr>
          <w:sz w:val="20"/>
          <w:szCs w:val="20"/>
        </w:rPr>
        <w:t xml:space="preserve"> </w:t>
      </w:r>
      <w:r w:rsidR="00B61466" w:rsidRPr="006B3507">
        <w:rPr>
          <w:sz w:val="20"/>
          <w:szCs w:val="20"/>
        </w:rPr>
        <w:t>STEM</w:t>
      </w:r>
      <w:r w:rsidR="00B41F14" w:rsidRPr="006B3507">
        <w:rPr>
          <w:sz w:val="20"/>
          <w:szCs w:val="20"/>
        </w:rPr>
        <w:t>-</w:t>
      </w:r>
      <w:r w:rsidR="00B61466" w:rsidRPr="006B3507">
        <w:rPr>
          <w:sz w:val="20"/>
          <w:szCs w:val="20"/>
        </w:rPr>
        <w:t>based</w:t>
      </w:r>
      <w:r w:rsidR="00555636" w:rsidRPr="006B3507">
        <w:rPr>
          <w:sz w:val="20"/>
          <w:szCs w:val="20"/>
        </w:rPr>
        <w:t xml:space="preserve"> curriculum designed for children aged </w:t>
      </w:r>
      <w:r w:rsidR="00B61466" w:rsidRPr="006B3507">
        <w:rPr>
          <w:sz w:val="20"/>
          <w:szCs w:val="20"/>
        </w:rPr>
        <w:t>7 – 17 which focuses on programming fundamental</w:t>
      </w:r>
      <w:r w:rsidR="00B41F14" w:rsidRPr="006B3507">
        <w:rPr>
          <w:sz w:val="20"/>
          <w:szCs w:val="20"/>
        </w:rPr>
        <w:t>s</w:t>
      </w:r>
      <w:r w:rsidR="00B61466" w:rsidRPr="006B3507">
        <w:rPr>
          <w:sz w:val="20"/>
          <w:szCs w:val="20"/>
        </w:rPr>
        <w:t xml:space="preserve"> using robotics.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5A6051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6038DA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BF231F7" wp14:editId="0573906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042B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15F26CD" w14:textId="77777777" w:rsidR="00143224" w:rsidRPr="00565B06" w:rsidRDefault="0008236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402A597C62A49CCA2BB0E0064895F62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7F191F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BDF7A97" w14:textId="77777777" w:rsidTr="00565B06">
        <w:tc>
          <w:tcPr>
            <w:tcW w:w="4320" w:type="dxa"/>
          </w:tcPr>
          <w:p w14:paraId="3C1428FD" w14:textId="26583764" w:rsidR="00143224" w:rsidRPr="006B3507" w:rsidRDefault="00ED2CA8" w:rsidP="00565B06">
            <w:pPr>
              <w:pStyle w:val="ListBullet"/>
              <w:spacing w:after="80"/>
              <w:rPr>
                <w:sz w:val="20"/>
                <w:szCs w:val="20"/>
              </w:rPr>
            </w:pPr>
            <w:r w:rsidRPr="006B3507">
              <w:rPr>
                <w:sz w:val="20"/>
                <w:szCs w:val="20"/>
              </w:rPr>
              <w:t>Data Structures</w:t>
            </w:r>
          </w:p>
          <w:p w14:paraId="2A31E671" w14:textId="3971CF3F" w:rsidR="00555636" w:rsidRPr="006B3507" w:rsidRDefault="00255115" w:rsidP="00316CE4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230FA4F9" w14:textId="7505F230" w:rsidR="00316CE4" w:rsidRPr="006B3507" w:rsidRDefault="00255115" w:rsidP="00316CE4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  <w:p w14:paraId="79C834B8" w14:textId="1CEAC858" w:rsidR="00255115" w:rsidRPr="00255115" w:rsidRDefault="00255115" w:rsidP="00255115">
            <w:pPr>
              <w:pStyle w:val="ListBullet"/>
              <w:spacing w:after="80"/>
            </w:pPr>
            <w:r>
              <w:t>HTML</w:t>
            </w:r>
          </w:p>
          <w:p w14:paraId="6C7543E1" w14:textId="7F06E80C" w:rsidR="00255115" w:rsidRPr="00565B06" w:rsidRDefault="00255115" w:rsidP="00255115">
            <w:pPr>
              <w:pStyle w:val="ListBullet"/>
              <w:spacing w:after="80"/>
            </w:pPr>
            <w:r>
              <w:t>CSS</w:t>
            </w:r>
          </w:p>
        </w:tc>
        <w:tc>
          <w:tcPr>
            <w:tcW w:w="4320" w:type="dxa"/>
            <w:tcMar>
              <w:left w:w="576" w:type="dxa"/>
            </w:tcMar>
          </w:tcPr>
          <w:p w14:paraId="414BC213" w14:textId="43D8216E" w:rsidR="00255115" w:rsidRDefault="00255115" w:rsidP="00255115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5587496F" w14:textId="66D97DA2" w:rsidR="009F0643" w:rsidRPr="00255115" w:rsidRDefault="009F0643" w:rsidP="00255115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Figma</w:t>
            </w:r>
          </w:p>
          <w:p w14:paraId="2038582E" w14:textId="180E1D69" w:rsidR="00F904FC" w:rsidRPr="006B3507" w:rsidRDefault="00555636" w:rsidP="00555636">
            <w:pPr>
              <w:pStyle w:val="ListBullet"/>
              <w:spacing w:after="80"/>
              <w:rPr>
                <w:sz w:val="20"/>
                <w:szCs w:val="20"/>
              </w:rPr>
            </w:pPr>
            <w:r w:rsidRPr="006B3507">
              <w:rPr>
                <w:sz w:val="20"/>
                <w:szCs w:val="20"/>
              </w:rPr>
              <w:t>Language</w:t>
            </w:r>
            <w:r w:rsidR="00055659" w:rsidRPr="006B3507">
              <w:rPr>
                <w:sz w:val="20"/>
                <w:szCs w:val="20"/>
              </w:rPr>
              <w:t>s</w:t>
            </w:r>
            <w:r w:rsidRPr="006B3507">
              <w:rPr>
                <w:sz w:val="20"/>
                <w:szCs w:val="20"/>
              </w:rPr>
              <w:t xml:space="preserve">: </w:t>
            </w:r>
            <w:r w:rsidR="000730F3" w:rsidRPr="006B3507">
              <w:rPr>
                <w:sz w:val="20"/>
                <w:szCs w:val="20"/>
              </w:rPr>
              <w:t xml:space="preserve">Proficiency </w:t>
            </w:r>
            <w:r w:rsidRPr="006B3507">
              <w:rPr>
                <w:sz w:val="20"/>
                <w:szCs w:val="20"/>
              </w:rPr>
              <w:t>English, Bahasa Malaysia</w:t>
            </w:r>
          </w:p>
          <w:p w14:paraId="2C9BB0EF" w14:textId="0A26B02E" w:rsidR="00F904FC" w:rsidRPr="00565B06" w:rsidRDefault="00555636" w:rsidP="00565B06">
            <w:pPr>
              <w:pStyle w:val="ListBullet"/>
              <w:spacing w:after="80"/>
            </w:pPr>
            <w:r w:rsidRPr="006B3507">
              <w:rPr>
                <w:sz w:val="20"/>
                <w:szCs w:val="20"/>
              </w:rPr>
              <w:t>Good communication and leadership skills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0EDB9F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76EF4C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7841D9" wp14:editId="4982E7AA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B2D0A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6B1754B" w14:textId="77777777" w:rsidR="00AC7C34" w:rsidRPr="00565B06" w:rsidRDefault="00082360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0075748606994DAB89B7952E0EFC21BB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7F191F">
                  <w:rPr>
                    <w:sz w:val="28"/>
                    <w:szCs w:val="28"/>
                  </w:rPr>
                  <w:t>Activities</w:t>
                </w:r>
              </w:sdtContent>
            </w:sdt>
          </w:p>
        </w:tc>
      </w:tr>
    </w:tbl>
    <w:p w14:paraId="0B039B4A" w14:textId="54C7800B" w:rsidR="007A0F44" w:rsidRPr="007D6D06" w:rsidRDefault="00BC1A86" w:rsidP="00BC1A8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B3507">
        <w:rPr>
          <w:sz w:val="20"/>
          <w:szCs w:val="20"/>
        </w:rPr>
        <w:t xml:space="preserve">HackerRank Java (Basic) Certificate - </w:t>
      </w:r>
      <w:hyperlink r:id="rId11" w:history="1">
        <w:r w:rsidR="007D6D06" w:rsidRPr="008704AF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https://www.hackerrank.com/certificates/6ca760694cf4</w:t>
        </w:r>
      </w:hyperlink>
    </w:p>
    <w:p w14:paraId="4386C3A0" w14:textId="77777777" w:rsidR="007D6D06" w:rsidRPr="007D6D06" w:rsidRDefault="007D6D06" w:rsidP="00BC1A8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rFonts w:cstheme="minorHAnsi"/>
          <w:color w:val="39424E"/>
          <w:sz w:val="20"/>
          <w:szCs w:val="20"/>
          <w:shd w:val="clear" w:color="auto" w:fill="FFFFFF"/>
        </w:rPr>
        <w:t xml:space="preserve">Calculator – Simple calculator using HTML, CSS, Js. </w:t>
      </w:r>
    </w:p>
    <w:p w14:paraId="0487F74C" w14:textId="5931562A" w:rsidR="007D6D06" w:rsidRDefault="007D6D06" w:rsidP="007D6D06">
      <w:pPr>
        <w:pStyle w:val="ListParagraph"/>
        <w:rPr>
          <w:rFonts w:cstheme="minorHAnsi"/>
          <w:color w:val="39424E"/>
          <w:sz w:val="20"/>
          <w:szCs w:val="20"/>
          <w:shd w:val="clear" w:color="auto" w:fill="FFFFFF"/>
        </w:rPr>
      </w:pPr>
      <w:r>
        <w:rPr>
          <w:rFonts w:cstheme="minorHAnsi"/>
          <w:color w:val="39424E"/>
          <w:sz w:val="20"/>
          <w:szCs w:val="20"/>
          <w:shd w:val="clear" w:color="auto" w:fill="FFFFFF"/>
        </w:rPr>
        <w:t xml:space="preserve">Source code - </w:t>
      </w:r>
      <w:hyperlink r:id="rId12" w:history="1">
        <w:r w:rsidRPr="008704AF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https://github.com/KelveenRaj/Calculator.git</w:t>
        </w:r>
      </w:hyperlink>
    </w:p>
    <w:p w14:paraId="6D5D2667" w14:textId="277607DC" w:rsidR="007D6D06" w:rsidRDefault="007D6D06" w:rsidP="007D6D06">
      <w:pPr>
        <w:pStyle w:val="ListParagraph"/>
        <w:rPr>
          <w:rFonts w:cstheme="minorHAnsi"/>
          <w:color w:val="39424E"/>
          <w:sz w:val="20"/>
          <w:szCs w:val="20"/>
          <w:shd w:val="clear" w:color="auto" w:fill="FFFFFF"/>
        </w:rPr>
      </w:pPr>
      <w:r>
        <w:rPr>
          <w:rFonts w:cstheme="minorHAnsi"/>
          <w:color w:val="39424E"/>
          <w:sz w:val="20"/>
          <w:szCs w:val="20"/>
          <w:shd w:val="clear" w:color="auto" w:fill="FFFFFF"/>
        </w:rPr>
        <w:t xml:space="preserve">Website - </w:t>
      </w:r>
      <w:hyperlink r:id="rId13" w:history="1">
        <w:r w:rsidR="0075555E" w:rsidRPr="00E75286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https://kelveenraj.github.io/Calculator/</w:t>
        </w:r>
      </w:hyperlink>
    </w:p>
    <w:p w14:paraId="1C7D6DBB" w14:textId="7398B613" w:rsidR="0075555E" w:rsidRDefault="0075555E" w:rsidP="0075555E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New Year’s Countdown – Using HTML, CSS, Js.</w:t>
      </w:r>
    </w:p>
    <w:p w14:paraId="448DDB3B" w14:textId="42BF331E" w:rsidR="0075555E" w:rsidRDefault="0075555E" w:rsidP="0075555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Source code - </w:t>
      </w:r>
      <w:r w:rsidRPr="0075555E">
        <w:rPr>
          <w:sz w:val="20"/>
          <w:szCs w:val="20"/>
        </w:rPr>
        <w:t>https://github.com/KelveenRaj/NewYearsCountdown.git</w:t>
      </w:r>
    </w:p>
    <w:p w14:paraId="69A021FA" w14:textId="6F4BF780" w:rsidR="0075555E" w:rsidRDefault="0075555E" w:rsidP="0075555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Website - </w:t>
      </w:r>
      <w:hyperlink r:id="rId14" w:history="1">
        <w:r w:rsidR="00E812C8" w:rsidRPr="00C34267">
          <w:rPr>
            <w:rStyle w:val="Hyperlink"/>
            <w:sz w:val="20"/>
            <w:szCs w:val="20"/>
          </w:rPr>
          <w:t>https://kelveenraj.github.io/NewYearsCountdown/</w:t>
        </w:r>
      </w:hyperlink>
    </w:p>
    <w:p w14:paraId="3E711F21" w14:textId="7674A444" w:rsidR="00E812C8" w:rsidRDefault="00E812C8" w:rsidP="00E812C8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Portfolio – Personal portfolio using HTML, CSS, Js.</w:t>
      </w:r>
    </w:p>
    <w:p w14:paraId="73CEBC83" w14:textId="5278DB54" w:rsidR="00E812C8" w:rsidRPr="0075555E" w:rsidRDefault="00E812C8" w:rsidP="00E812C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Website - </w:t>
      </w:r>
      <w:r w:rsidRPr="00E812C8">
        <w:rPr>
          <w:sz w:val="20"/>
          <w:szCs w:val="20"/>
        </w:rPr>
        <w:t>https://kelveenraj.github.io/Portfolio/</w:t>
      </w:r>
    </w:p>
    <w:sectPr w:rsidR="00E812C8" w:rsidRPr="0075555E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472B" w14:textId="77777777" w:rsidR="00082360" w:rsidRDefault="00082360" w:rsidP="00F534FB">
      <w:pPr>
        <w:spacing w:after="0"/>
      </w:pPr>
      <w:r>
        <w:separator/>
      </w:r>
    </w:p>
  </w:endnote>
  <w:endnote w:type="continuationSeparator" w:id="0">
    <w:p w14:paraId="4F940992" w14:textId="77777777" w:rsidR="00082360" w:rsidRDefault="0008236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2F3B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FB7D" w14:textId="77777777" w:rsidR="00082360" w:rsidRDefault="00082360" w:rsidP="00F534FB">
      <w:pPr>
        <w:spacing w:after="0"/>
      </w:pPr>
      <w:r>
        <w:separator/>
      </w:r>
    </w:p>
  </w:footnote>
  <w:footnote w:type="continuationSeparator" w:id="0">
    <w:p w14:paraId="1BB8E47B" w14:textId="77777777" w:rsidR="00082360" w:rsidRDefault="0008236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AD6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9FF449" wp14:editId="7B6B439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27387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072F8"/>
    <w:multiLevelType w:val="hybridMultilevel"/>
    <w:tmpl w:val="3C7016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BE3206"/>
    <w:multiLevelType w:val="hybridMultilevel"/>
    <w:tmpl w:val="8C6E01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A0A5E"/>
    <w:multiLevelType w:val="hybridMultilevel"/>
    <w:tmpl w:val="BA18AC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0F"/>
    <w:rsid w:val="00002750"/>
    <w:rsid w:val="00004D4E"/>
    <w:rsid w:val="00011895"/>
    <w:rsid w:val="00013818"/>
    <w:rsid w:val="00016035"/>
    <w:rsid w:val="00024730"/>
    <w:rsid w:val="000348ED"/>
    <w:rsid w:val="00040CF1"/>
    <w:rsid w:val="0004158B"/>
    <w:rsid w:val="00042B75"/>
    <w:rsid w:val="00051DFD"/>
    <w:rsid w:val="00055659"/>
    <w:rsid w:val="00056FE7"/>
    <w:rsid w:val="000570FF"/>
    <w:rsid w:val="00057244"/>
    <w:rsid w:val="00061C1E"/>
    <w:rsid w:val="0006454B"/>
    <w:rsid w:val="000730F3"/>
    <w:rsid w:val="00075B13"/>
    <w:rsid w:val="00082360"/>
    <w:rsid w:val="00085E4E"/>
    <w:rsid w:val="000904B5"/>
    <w:rsid w:val="00092692"/>
    <w:rsid w:val="00096203"/>
    <w:rsid w:val="000A0229"/>
    <w:rsid w:val="000E24AC"/>
    <w:rsid w:val="000E4A73"/>
    <w:rsid w:val="000F5BB6"/>
    <w:rsid w:val="000F79EA"/>
    <w:rsid w:val="00120B50"/>
    <w:rsid w:val="00121AAA"/>
    <w:rsid w:val="00125585"/>
    <w:rsid w:val="00134F92"/>
    <w:rsid w:val="00137DC1"/>
    <w:rsid w:val="00143224"/>
    <w:rsid w:val="00145B33"/>
    <w:rsid w:val="001468F3"/>
    <w:rsid w:val="00152C3A"/>
    <w:rsid w:val="001539C4"/>
    <w:rsid w:val="00162BEE"/>
    <w:rsid w:val="00167776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2E18"/>
    <w:rsid w:val="00202475"/>
    <w:rsid w:val="0020735F"/>
    <w:rsid w:val="00213F7D"/>
    <w:rsid w:val="002146F8"/>
    <w:rsid w:val="00215593"/>
    <w:rsid w:val="00217917"/>
    <w:rsid w:val="00234076"/>
    <w:rsid w:val="002372E8"/>
    <w:rsid w:val="0023768B"/>
    <w:rsid w:val="0025163F"/>
    <w:rsid w:val="00254330"/>
    <w:rsid w:val="00255115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709"/>
    <w:rsid w:val="003279A4"/>
    <w:rsid w:val="00337114"/>
    <w:rsid w:val="0035004C"/>
    <w:rsid w:val="003571C8"/>
    <w:rsid w:val="00383057"/>
    <w:rsid w:val="00393746"/>
    <w:rsid w:val="0039703C"/>
    <w:rsid w:val="003974BB"/>
    <w:rsid w:val="003A091E"/>
    <w:rsid w:val="003B5A6E"/>
    <w:rsid w:val="003E5D64"/>
    <w:rsid w:val="00403149"/>
    <w:rsid w:val="004037EF"/>
    <w:rsid w:val="00405BAD"/>
    <w:rsid w:val="004113D8"/>
    <w:rsid w:val="004114A4"/>
    <w:rsid w:val="00416463"/>
    <w:rsid w:val="00423827"/>
    <w:rsid w:val="00437B8B"/>
    <w:rsid w:val="00465113"/>
    <w:rsid w:val="00467F3F"/>
    <w:rsid w:val="0047129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052"/>
    <w:rsid w:val="005106C0"/>
    <w:rsid w:val="005247B7"/>
    <w:rsid w:val="005324B1"/>
    <w:rsid w:val="005372FA"/>
    <w:rsid w:val="00555636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B89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3507"/>
    <w:rsid w:val="006D65F8"/>
    <w:rsid w:val="006F4D23"/>
    <w:rsid w:val="00715A44"/>
    <w:rsid w:val="007175B9"/>
    <w:rsid w:val="007215A9"/>
    <w:rsid w:val="007253E8"/>
    <w:rsid w:val="00735140"/>
    <w:rsid w:val="0073645E"/>
    <w:rsid w:val="007366E5"/>
    <w:rsid w:val="00736F46"/>
    <w:rsid w:val="00737615"/>
    <w:rsid w:val="00745196"/>
    <w:rsid w:val="00755346"/>
    <w:rsid w:val="0075555E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6D06"/>
    <w:rsid w:val="007E7052"/>
    <w:rsid w:val="007F191F"/>
    <w:rsid w:val="007F71A4"/>
    <w:rsid w:val="008030EE"/>
    <w:rsid w:val="00812148"/>
    <w:rsid w:val="00814B43"/>
    <w:rsid w:val="00814FA5"/>
    <w:rsid w:val="0083016A"/>
    <w:rsid w:val="00841CD5"/>
    <w:rsid w:val="00842E82"/>
    <w:rsid w:val="00846AAE"/>
    <w:rsid w:val="00867081"/>
    <w:rsid w:val="008978E8"/>
    <w:rsid w:val="008A02C4"/>
    <w:rsid w:val="008A49A0"/>
    <w:rsid w:val="008A59A2"/>
    <w:rsid w:val="008A6538"/>
    <w:rsid w:val="008D4FC8"/>
    <w:rsid w:val="008D5A80"/>
    <w:rsid w:val="008E140B"/>
    <w:rsid w:val="008E5483"/>
    <w:rsid w:val="008F4532"/>
    <w:rsid w:val="00906242"/>
    <w:rsid w:val="00906472"/>
    <w:rsid w:val="00924716"/>
    <w:rsid w:val="00924B00"/>
    <w:rsid w:val="00933CCA"/>
    <w:rsid w:val="0093795C"/>
    <w:rsid w:val="009411E8"/>
    <w:rsid w:val="00943445"/>
    <w:rsid w:val="00952C89"/>
    <w:rsid w:val="009540F4"/>
    <w:rsid w:val="00956B75"/>
    <w:rsid w:val="00961A75"/>
    <w:rsid w:val="00963B68"/>
    <w:rsid w:val="009918BB"/>
    <w:rsid w:val="009931F7"/>
    <w:rsid w:val="00994768"/>
    <w:rsid w:val="009A3F4C"/>
    <w:rsid w:val="009B4952"/>
    <w:rsid w:val="009C63EE"/>
    <w:rsid w:val="009C6F15"/>
    <w:rsid w:val="009D0878"/>
    <w:rsid w:val="009D449D"/>
    <w:rsid w:val="009E62E6"/>
    <w:rsid w:val="009E65EC"/>
    <w:rsid w:val="009F0643"/>
    <w:rsid w:val="009F2058"/>
    <w:rsid w:val="009F391D"/>
    <w:rsid w:val="00A1144C"/>
    <w:rsid w:val="00A1329C"/>
    <w:rsid w:val="00A20952"/>
    <w:rsid w:val="00A25023"/>
    <w:rsid w:val="00A2760D"/>
    <w:rsid w:val="00A31DB0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077"/>
    <w:rsid w:val="00AE7650"/>
    <w:rsid w:val="00B046FD"/>
    <w:rsid w:val="00B112B1"/>
    <w:rsid w:val="00B1221A"/>
    <w:rsid w:val="00B204FE"/>
    <w:rsid w:val="00B25746"/>
    <w:rsid w:val="00B41F14"/>
    <w:rsid w:val="00B47E1E"/>
    <w:rsid w:val="00B54661"/>
    <w:rsid w:val="00B55487"/>
    <w:rsid w:val="00B61466"/>
    <w:rsid w:val="00B62960"/>
    <w:rsid w:val="00B763B5"/>
    <w:rsid w:val="00B90654"/>
    <w:rsid w:val="00B91175"/>
    <w:rsid w:val="00B9319D"/>
    <w:rsid w:val="00BA71B3"/>
    <w:rsid w:val="00BB34BE"/>
    <w:rsid w:val="00BC0E1A"/>
    <w:rsid w:val="00BC1472"/>
    <w:rsid w:val="00BC1A86"/>
    <w:rsid w:val="00BD2DD6"/>
    <w:rsid w:val="00BD55EE"/>
    <w:rsid w:val="00C0155C"/>
    <w:rsid w:val="00C3233C"/>
    <w:rsid w:val="00C3763A"/>
    <w:rsid w:val="00C44370"/>
    <w:rsid w:val="00C57E8B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69F1"/>
    <w:rsid w:val="00CE2C76"/>
    <w:rsid w:val="00CE6D0F"/>
    <w:rsid w:val="00D046EF"/>
    <w:rsid w:val="00D1285F"/>
    <w:rsid w:val="00D22E33"/>
    <w:rsid w:val="00D35BBD"/>
    <w:rsid w:val="00D37FAD"/>
    <w:rsid w:val="00D5184A"/>
    <w:rsid w:val="00D537F3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7F3D"/>
    <w:rsid w:val="00DD2D34"/>
    <w:rsid w:val="00DD467E"/>
    <w:rsid w:val="00DE136D"/>
    <w:rsid w:val="00DE4136"/>
    <w:rsid w:val="00DE4550"/>
    <w:rsid w:val="00DE6534"/>
    <w:rsid w:val="00DF0F24"/>
    <w:rsid w:val="00DF3CDD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12C8"/>
    <w:rsid w:val="00E97BD9"/>
    <w:rsid w:val="00ED2CA8"/>
    <w:rsid w:val="00EE0848"/>
    <w:rsid w:val="00F03B1E"/>
    <w:rsid w:val="00F03F2C"/>
    <w:rsid w:val="00F07185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4C0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EF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C1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D06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elveenraj.github.io/Calculator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elveenRaj/Calculator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ackerrank.com/certificates/6ca760694cf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elveenraj.github.io/NewYearsCountdow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6060488524B71BBCF23E54AFF0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03DFA-4A31-4607-8B8E-2141BEB23C29}"/>
      </w:docPartPr>
      <w:docPartBody>
        <w:p w:rsidR="00574868" w:rsidRDefault="00A02C6D">
          <w:pPr>
            <w:pStyle w:val="1EB6060488524B71BBCF23E54AFF0AED"/>
          </w:pPr>
          <w:r w:rsidRPr="00D85CA4">
            <w:t>Objective</w:t>
          </w:r>
        </w:p>
      </w:docPartBody>
    </w:docPart>
    <w:docPart>
      <w:docPartPr>
        <w:name w:val="E4D9DA93BF5149E897333981B930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44F8F-9940-48E0-8E2B-FC3DBCDB95E9}"/>
      </w:docPartPr>
      <w:docPartBody>
        <w:p w:rsidR="00574868" w:rsidRDefault="00A02C6D">
          <w:pPr>
            <w:pStyle w:val="E4D9DA93BF5149E897333981B930E3A0"/>
          </w:pPr>
          <w:r w:rsidRPr="00565B06">
            <w:t>Education</w:t>
          </w:r>
        </w:p>
      </w:docPartBody>
    </w:docPart>
    <w:docPart>
      <w:docPartPr>
        <w:name w:val="FF2517582704406EAABA031AFCD66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D268-823D-4697-A0FA-5409535DBD14}"/>
      </w:docPartPr>
      <w:docPartBody>
        <w:p w:rsidR="00574868" w:rsidRDefault="00A02C6D">
          <w:pPr>
            <w:pStyle w:val="FF2517582704406EAABA031AFCD66FC6"/>
          </w:pPr>
          <w:r w:rsidRPr="00565B06">
            <w:t>Experience</w:t>
          </w:r>
        </w:p>
      </w:docPartBody>
    </w:docPart>
    <w:docPart>
      <w:docPartPr>
        <w:name w:val="7402A597C62A49CCA2BB0E006489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511F-9596-4682-BDAF-E876B8D72C66}"/>
      </w:docPartPr>
      <w:docPartBody>
        <w:p w:rsidR="00574868" w:rsidRDefault="00A02C6D">
          <w:pPr>
            <w:pStyle w:val="7402A597C62A49CCA2BB0E0064895F62"/>
          </w:pPr>
          <w:r w:rsidRPr="00565B06">
            <w:t>Skills</w:t>
          </w:r>
        </w:p>
      </w:docPartBody>
    </w:docPart>
    <w:docPart>
      <w:docPartPr>
        <w:name w:val="0075748606994DAB89B7952E0EFC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9489A-3FFE-4C8D-8DDF-238ABFF9B4D9}"/>
      </w:docPartPr>
      <w:docPartBody>
        <w:p w:rsidR="00574868" w:rsidRDefault="00A02C6D">
          <w:pPr>
            <w:pStyle w:val="0075748606994DAB89B7952E0EFC21BB"/>
          </w:pPr>
          <w:r w:rsidRPr="00565B06">
            <w:t>Activities</w:t>
          </w:r>
        </w:p>
      </w:docPartBody>
    </w:docPart>
    <w:docPart>
      <w:docPartPr>
        <w:name w:val="E5F8AFAEABDD4A93A0CB5610E7998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29824-021B-498C-B934-7DE0D4F87B03}"/>
      </w:docPartPr>
      <w:docPartBody>
        <w:p w:rsidR="00634412" w:rsidRDefault="00442D2F" w:rsidP="00442D2F">
          <w:pPr>
            <w:pStyle w:val="E5F8AFAEABDD4A93A0CB5610E79986FB"/>
          </w:pPr>
          <w:r w:rsidRPr="009D0878">
            <w:t>Address</w:t>
          </w:r>
        </w:p>
      </w:docPartBody>
    </w:docPart>
    <w:docPart>
      <w:docPartPr>
        <w:name w:val="0E978DD57C504212A003024B4EF2B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787CA-CE9B-4CDB-9DBD-7A1D4CECC9CD}"/>
      </w:docPartPr>
      <w:docPartBody>
        <w:p w:rsidR="00634412" w:rsidRDefault="00442D2F" w:rsidP="00442D2F">
          <w:pPr>
            <w:pStyle w:val="0E978DD57C504212A003024B4EF2BAF3"/>
          </w:pPr>
          <w:r w:rsidRPr="009D0878">
            <w:t>Phone</w:t>
          </w:r>
        </w:p>
      </w:docPartBody>
    </w:docPart>
    <w:docPart>
      <w:docPartPr>
        <w:name w:val="2030F727A0694D918A3305107A3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5E4A-05C5-434D-9628-9347C2C6F052}"/>
      </w:docPartPr>
      <w:docPartBody>
        <w:p w:rsidR="00634412" w:rsidRDefault="00442D2F" w:rsidP="00442D2F">
          <w:pPr>
            <w:pStyle w:val="2030F727A0694D918A3305107A3DB7A7"/>
          </w:pPr>
          <w:r w:rsidRPr="009D0878">
            <w:t>Email</w:t>
          </w:r>
        </w:p>
      </w:docPartBody>
    </w:docPart>
    <w:docPart>
      <w:docPartPr>
        <w:name w:val="68630A802ED84F9DB9EE1C295DCA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AE833-02D0-45AF-BCEF-00BAD919C440}"/>
      </w:docPartPr>
      <w:docPartBody>
        <w:p w:rsidR="00634412" w:rsidRDefault="00442D2F" w:rsidP="00442D2F">
          <w:pPr>
            <w:pStyle w:val="68630A802ED84F9DB9EE1C295DCAF088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6D"/>
    <w:rsid w:val="00047243"/>
    <w:rsid w:val="00061118"/>
    <w:rsid w:val="001D135C"/>
    <w:rsid w:val="00257425"/>
    <w:rsid w:val="00270772"/>
    <w:rsid w:val="00282AC8"/>
    <w:rsid w:val="002D013E"/>
    <w:rsid w:val="003B5897"/>
    <w:rsid w:val="003F1DA6"/>
    <w:rsid w:val="00442D2F"/>
    <w:rsid w:val="00451FBB"/>
    <w:rsid w:val="00574868"/>
    <w:rsid w:val="005A4562"/>
    <w:rsid w:val="00634412"/>
    <w:rsid w:val="006F7B14"/>
    <w:rsid w:val="007501D3"/>
    <w:rsid w:val="00905998"/>
    <w:rsid w:val="00956A81"/>
    <w:rsid w:val="00A02C6D"/>
    <w:rsid w:val="00AA14E5"/>
    <w:rsid w:val="00C556E6"/>
    <w:rsid w:val="00CC639F"/>
    <w:rsid w:val="00D66D78"/>
    <w:rsid w:val="00E977C8"/>
    <w:rsid w:val="00F65B92"/>
    <w:rsid w:val="00F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6060488524B71BBCF23E54AFF0AED">
    <w:name w:val="1EB6060488524B71BBCF23E54AFF0AED"/>
  </w:style>
  <w:style w:type="paragraph" w:customStyle="1" w:styleId="E4D9DA93BF5149E897333981B930E3A0">
    <w:name w:val="E4D9DA93BF5149E897333981B930E3A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F2517582704406EAABA031AFCD66FC6">
    <w:name w:val="FF2517582704406EAABA031AFCD66FC6"/>
  </w:style>
  <w:style w:type="paragraph" w:customStyle="1" w:styleId="7402A597C62A49CCA2BB0E0064895F62">
    <w:name w:val="7402A597C62A49CCA2BB0E0064895F62"/>
  </w:style>
  <w:style w:type="paragraph" w:customStyle="1" w:styleId="0075748606994DAB89B7952E0EFC21BB">
    <w:name w:val="0075748606994DAB89B7952E0EFC21BB"/>
  </w:style>
  <w:style w:type="paragraph" w:customStyle="1" w:styleId="E5F8AFAEABDD4A93A0CB5610E79986FB">
    <w:name w:val="E5F8AFAEABDD4A93A0CB5610E79986FB"/>
    <w:rsid w:val="00442D2F"/>
  </w:style>
  <w:style w:type="paragraph" w:customStyle="1" w:styleId="0E978DD57C504212A003024B4EF2BAF3">
    <w:name w:val="0E978DD57C504212A003024B4EF2BAF3"/>
    <w:rsid w:val="00442D2F"/>
  </w:style>
  <w:style w:type="paragraph" w:customStyle="1" w:styleId="2030F727A0694D918A3305107A3DB7A7">
    <w:name w:val="2030F727A0694D918A3305107A3DB7A7"/>
    <w:rsid w:val="00442D2F"/>
  </w:style>
  <w:style w:type="paragraph" w:customStyle="1" w:styleId="68630A802ED84F9DB9EE1C295DCAF088">
    <w:name w:val="68630A802ED84F9DB9EE1C295DCAF088"/>
    <w:rsid w:val="00442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Petaling Jaya, Selangor</CompanyAddress>
  <CompanyPhone>011-51988618</CompanyPhone>
  <CompanyFax/>
  <CompanyEmail>kelveenrajv@gmail.com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www.linkedin.com/in/kelveenraj</cp:keywords>
  <dc:description/>
  <cp:lastModifiedBy/>
  <cp:revision>1</cp:revision>
  <dcterms:created xsi:type="dcterms:W3CDTF">2021-04-08T13:05:00Z</dcterms:created>
  <dcterms:modified xsi:type="dcterms:W3CDTF">2021-05-14T16:47:00Z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